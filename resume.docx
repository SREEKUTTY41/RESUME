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5CDE59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1D50190" w14:textId="1EDAB1AF" w:rsidR="001B2ABD" w:rsidRDefault="001B2ABD" w:rsidP="00555584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3A9B1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0069554" w14:textId="144046CB" w:rsidR="001B2ABD" w:rsidRPr="00555584" w:rsidRDefault="00F74AB0" w:rsidP="001B2ABD">
            <w:pPr>
              <w:pStyle w:val="Title"/>
              <w:rPr>
                <w:color w:val="548AB7" w:themeColor="accent1" w:themeShade="BF"/>
                <w:sz w:val="72"/>
                <w:szCs w:val="72"/>
              </w:rPr>
            </w:pPr>
            <w:r w:rsidRPr="00555584">
              <w:rPr>
                <w:color w:val="548AB7" w:themeColor="accent1" w:themeShade="BF"/>
                <w:sz w:val="72"/>
                <w:szCs w:val="72"/>
              </w:rPr>
              <w:t>sreekutty v a</w:t>
            </w:r>
          </w:p>
          <w:p w14:paraId="079B8F1C" w14:textId="45BA309E" w:rsidR="001B2ABD" w:rsidRDefault="00F74AB0" w:rsidP="001B2ABD">
            <w:pPr>
              <w:pStyle w:val="Subtitle"/>
            </w:pPr>
            <w:r w:rsidRPr="004C438E">
              <w:rPr>
                <w:color w:val="548AB7" w:themeColor="accent1" w:themeShade="BF"/>
                <w:spacing w:val="1"/>
                <w:w w:val="87"/>
              </w:rPr>
              <w:t>College studen</w:t>
            </w:r>
            <w:r w:rsidRPr="004C438E">
              <w:rPr>
                <w:color w:val="548AB7" w:themeColor="accent1" w:themeShade="BF"/>
                <w:spacing w:val="4"/>
                <w:w w:val="87"/>
              </w:rPr>
              <w:t>t</w:t>
            </w:r>
          </w:p>
        </w:tc>
      </w:tr>
      <w:tr w:rsidR="001B2ABD" w14:paraId="3D402EE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CC748A21FBF46EFAF12D71777E11E63"/>
              </w:placeholder>
              <w:temporary/>
              <w:showingPlcHdr/>
              <w15:appearance w15:val="hidden"/>
            </w:sdtPr>
            <w:sdtEndPr/>
            <w:sdtContent>
              <w:p w14:paraId="76EE739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D895F97" w14:textId="44B22E56" w:rsidR="00036450" w:rsidRDefault="00F74AB0" w:rsidP="00036450">
            <w:r w:rsidRPr="00F74AB0">
              <w:t xml:space="preserve">I am an integrated MCA student with holistic knowledge of software development and </w:t>
            </w:r>
            <w:proofErr w:type="spellStart"/>
            <w:r w:rsidRPr="00F74AB0">
              <w:t>design.I</w:t>
            </w:r>
            <w:proofErr w:type="spellEnd"/>
            <w:r w:rsidRPr="00F74AB0">
              <w:t xml:space="preserve"> am very much interested </w:t>
            </w:r>
            <w:r w:rsidR="00DE7E1D">
              <w:t>python programming</w:t>
            </w:r>
            <w:r w:rsidRPr="00F74AB0">
              <w:t xml:space="preserve"> and </w:t>
            </w:r>
            <w:r w:rsidR="00DE7E1D">
              <w:t>Microsoft office access</w:t>
            </w:r>
            <w:r w:rsidRPr="00F74AB0">
              <w:t>.</w:t>
            </w:r>
          </w:p>
          <w:sdt>
            <w:sdtPr>
              <w:id w:val="-1954003311"/>
              <w:placeholder>
                <w:docPart w:val="6AA01EB4F6B34451AE40F5599FF1D09A"/>
              </w:placeholder>
              <w:temporary/>
              <w:showingPlcHdr/>
              <w15:appearance w15:val="hidden"/>
            </w:sdtPr>
            <w:sdtEndPr/>
            <w:sdtContent>
              <w:p w14:paraId="7A2512B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B5EB74F" w14:textId="77777777" w:rsidR="00D57E70" w:rsidRDefault="004C438E" w:rsidP="004D3011">
            <w:sdt>
              <w:sdtPr>
                <w:id w:val="1111563247"/>
                <w:placeholder>
                  <w:docPart w:val="E2CE96CDDE564DC8AE6F314DA55A9C6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</w:p>
          <w:p w14:paraId="5B6C4A27" w14:textId="634D9DE1" w:rsidR="004D3011" w:rsidRDefault="00D57E70" w:rsidP="004D3011">
            <w:r>
              <w:t>9496656547</w:t>
            </w:r>
          </w:p>
          <w:p w14:paraId="1F593C72" w14:textId="0648AF1E" w:rsidR="004D3011" w:rsidRDefault="004D3011" w:rsidP="004D3011"/>
          <w:p w14:paraId="3D70AFA4" w14:textId="77777777" w:rsidR="004D3011" w:rsidRDefault="004D3011" w:rsidP="004D3011"/>
          <w:sdt>
            <w:sdtPr>
              <w:id w:val="-240260293"/>
              <w:placeholder>
                <w:docPart w:val="D3BB810E7BF2490A87890F04302B24B1"/>
              </w:placeholder>
              <w:temporary/>
              <w:showingPlcHdr/>
              <w15:appearance w15:val="hidden"/>
            </w:sdtPr>
            <w:sdtEndPr/>
            <w:sdtContent>
              <w:p w14:paraId="270EF25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37372DC" w14:textId="0CB16314" w:rsidR="00036450" w:rsidRPr="00E4381A" w:rsidRDefault="00F74AB0" w:rsidP="004D3011">
            <w:pPr>
              <w:rPr>
                <w:rStyle w:val="Hyperlink"/>
              </w:rPr>
            </w:pPr>
            <w:r>
              <w:t>sreekuttyva41@gmail.com</w:t>
            </w:r>
          </w:p>
          <w:sdt>
            <w:sdtPr>
              <w:id w:val="-1444214663"/>
              <w:placeholder>
                <w:docPart w:val="01449FE055BE41D3A3A854C5B25B6BD5"/>
              </w:placeholder>
              <w:temporary/>
              <w:showingPlcHdr/>
              <w15:appearance w15:val="hidden"/>
            </w:sdtPr>
            <w:sdtEndPr/>
            <w:sdtContent>
              <w:p w14:paraId="7F0A1C7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1F1EF92" w14:textId="484679AA" w:rsidR="004D3011" w:rsidRDefault="004D3011" w:rsidP="004D3011"/>
          <w:p w14:paraId="6F2329B2" w14:textId="77777777" w:rsidR="004D3011" w:rsidRDefault="00D57E70" w:rsidP="004D3011">
            <w:r>
              <w:t>Music</w:t>
            </w:r>
          </w:p>
          <w:p w14:paraId="0CB8FD71" w14:textId="77777777" w:rsidR="00D57E70" w:rsidRDefault="00D57E70" w:rsidP="004D3011">
            <w:r>
              <w:t>Nail Art</w:t>
            </w:r>
          </w:p>
          <w:p w14:paraId="6F9362C9" w14:textId="77777777" w:rsidR="00D57E70" w:rsidRDefault="00D57E70" w:rsidP="004D3011">
            <w:r>
              <w:t>Cycling</w:t>
            </w:r>
          </w:p>
          <w:p w14:paraId="44FAE5CF" w14:textId="5AD73258" w:rsidR="00D57E70" w:rsidRPr="004D3011" w:rsidRDefault="00D57E70" w:rsidP="004D3011">
            <w:r>
              <w:t>Pet</w:t>
            </w:r>
          </w:p>
        </w:tc>
        <w:tc>
          <w:tcPr>
            <w:tcW w:w="720" w:type="dxa"/>
          </w:tcPr>
          <w:p w14:paraId="684EFD6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25B394A750D4ACF82190EFFFBA7BCD3"/>
              </w:placeholder>
              <w:temporary/>
              <w:showingPlcHdr/>
              <w15:appearance w15:val="hidden"/>
            </w:sdtPr>
            <w:sdtEndPr/>
            <w:sdtContent>
              <w:p w14:paraId="395B6182" w14:textId="77777777" w:rsidR="001B2ABD" w:rsidRDefault="00E25A26" w:rsidP="00036450">
                <w:pPr>
                  <w:pStyle w:val="Heading2"/>
                </w:pPr>
                <w:r w:rsidRPr="00555584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p w14:paraId="46734BF7" w14:textId="77777777" w:rsidR="002A225F" w:rsidRDefault="00F90DC2" w:rsidP="00F74AB0">
            <w:pPr>
              <w:pStyle w:val="Date"/>
              <w:rPr>
                <w:b/>
                <w:bCs/>
              </w:rPr>
            </w:pPr>
            <w:r w:rsidRPr="00F90DC2">
              <w:rPr>
                <w:b/>
                <w:bCs/>
              </w:rPr>
              <w:t>INMCA</w:t>
            </w:r>
          </w:p>
          <w:p w14:paraId="12754289" w14:textId="7222D3FA" w:rsidR="00F90DC2" w:rsidRPr="002A225F" w:rsidRDefault="00F90DC2" w:rsidP="00F74AB0">
            <w:pPr>
              <w:pStyle w:val="Date"/>
            </w:pPr>
            <w:r w:rsidRPr="002A225F">
              <w:t xml:space="preserve">Sree Narayana Guru Institute </w:t>
            </w:r>
            <w:proofErr w:type="gramStart"/>
            <w:r w:rsidRPr="002A225F">
              <w:t>Of</w:t>
            </w:r>
            <w:proofErr w:type="gramEnd"/>
            <w:r w:rsidRPr="002A225F">
              <w:t xml:space="preserve"> </w:t>
            </w:r>
            <w:proofErr w:type="spellStart"/>
            <w:r w:rsidRPr="002A225F">
              <w:t>Science&amp;Technology</w:t>
            </w:r>
            <w:proofErr w:type="spellEnd"/>
            <w:r w:rsidR="002A225F">
              <w:t xml:space="preserve"> |2017-2022</w:t>
            </w:r>
          </w:p>
          <w:p w14:paraId="03AA2991" w14:textId="77777777" w:rsidR="00036450" w:rsidRDefault="00036450" w:rsidP="00036450"/>
          <w:p w14:paraId="3F4D3837" w14:textId="77777777" w:rsidR="002A225F" w:rsidRDefault="00F90DC2" w:rsidP="00B359E4">
            <w:pPr>
              <w:pStyle w:val="Heading4"/>
            </w:pPr>
            <w:proofErr w:type="gramStart"/>
            <w:r>
              <w:t>Plus</w:t>
            </w:r>
            <w:proofErr w:type="gramEnd"/>
            <w:r>
              <w:t xml:space="preserve"> Two</w:t>
            </w:r>
          </w:p>
          <w:p w14:paraId="32094B0F" w14:textId="51AC9F8B" w:rsidR="00036450" w:rsidRPr="002A225F" w:rsidRDefault="00F74AB0" w:rsidP="00B359E4">
            <w:pPr>
              <w:pStyle w:val="Heading4"/>
              <w:rPr>
                <w:b w:val="0"/>
                <w:bCs/>
              </w:rPr>
            </w:pPr>
            <w:r w:rsidRPr="002A225F">
              <w:rPr>
                <w:b w:val="0"/>
                <w:bCs/>
              </w:rPr>
              <w:t>FMCT H</w:t>
            </w:r>
            <w:r w:rsidR="00555584">
              <w:rPr>
                <w:b w:val="0"/>
                <w:bCs/>
              </w:rPr>
              <w:t xml:space="preserve">igher </w:t>
            </w:r>
            <w:r w:rsidRPr="002A225F">
              <w:rPr>
                <w:b w:val="0"/>
                <w:bCs/>
              </w:rPr>
              <w:t>S</w:t>
            </w:r>
            <w:r w:rsidR="00555584">
              <w:rPr>
                <w:b w:val="0"/>
                <w:bCs/>
              </w:rPr>
              <w:t xml:space="preserve">econdary </w:t>
            </w:r>
            <w:r w:rsidRPr="002A225F">
              <w:rPr>
                <w:b w:val="0"/>
                <w:bCs/>
              </w:rPr>
              <w:t>S</w:t>
            </w:r>
            <w:r w:rsidR="00555584">
              <w:rPr>
                <w:b w:val="0"/>
                <w:bCs/>
              </w:rPr>
              <w:t>chool</w:t>
            </w:r>
            <w:r w:rsidRPr="002A225F">
              <w:rPr>
                <w:b w:val="0"/>
                <w:bCs/>
              </w:rPr>
              <w:t xml:space="preserve"> </w:t>
            </w:r>
            <w:proofErr w:type="spellStart"/>
            <w:r w:rsidRPr="002A225F">
              <w:rPr>
                <w:b w:val="0"/>
                <w:bCs/>
              </w:rPr>
              <w:t>karumalloor</w:t>
            </w:r>
            <w:proofErr w:type="spellEnd"/>
            <w:r w:rsidR="002A225F">
              <w:rPr>
                <w:b w:val="0"/>
                <w:bCs/>
              </w:rPr>
              <w:t xml:space="preserve"> |2016-2017</w:t>
            </w:r>
          </w:p>
          <w:p w14:paraId="48EEF54E" w14:textId="2F57E5E4" w:rsidR="00036450" w:rsidRDefault="00036450" w:rsidP="00036450"/>
          <w:p w14:paraId="7F298FFD" w14:textId="77777777" w:rsidR="002A225F" w:rsidRDefault="009D4A62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SSLC</w:t>
            </w:r>
            <w:r w:rsidR="00F90DC2">
              <w:rPr>
                <w:b/>
                <w:bCs/>
              </w:rPr>
              <w:t xml:space="preserve"> </w:t>
            </w:r>
          </w:p>
          <w:p w14:paraId="5A1B1DFD" w14:textId="607DD761" w:rsidR="00F90DC2" w:rsidRPr="002A225F" w:rsidRDefault="00F90DC2" w:rsidP="00036450">
            <w:r w:rsidRPr="002A225F">
              <w:t>Sree Narayana Higher Secondary School North Paravoor</w:t>
            </w:r>
            <w:r w:rsidR="002A225F">
              <w:t xml:space="preserve"> |</w:t>
            </w:r>
            <w:r w:rsidR="00F768BA">
              <w:t>2014-2015</w:t>
            </w:r>
          </w:p>
          <w:p w14:paraId="12457D77" w14:textId="4E0617B3" w:rsidR="00036450" w:rsidRPr="00555584" w:rsidRDefault="002A225F" w:rsidP="00036450">
            <w:pPr>
              <w:pStyle w:val="Heading2"/>
              <w:rPr>
                <w:color w:val="548AB7" w:themeColor="accent1" w:themeShade="BF"/>
              </w:rPr>
            </w:pPr>
            <w:r w:rsidRPr="00555584">
              <w:rPr>
                <w:color w:val="548AB7" w:themeColor="accent1" w:themeShade="BF"/>
              </w:rPr>
              <w:t>LANGUAGES KNOWN</w:t>
            </w:r>
          </w:p>
          <w:p w14:paraId="1D49A94E" w14:textId="77777777" w:rsidR="00F768BA" w:rsidRDefault="002A225F" w:rsidP="004D3011">
            <w:r>
              <w:t>Malayalam</w:t>
            </w:r>
          </w:p>
          <w:p w14:paraId="0B28A8BE" w14:textId="77777777" w:rsidR="00F768BA" w:rsidRDefault="002A225F" w:rsidP="004D3011">
            <w:r>
              <w:t>English</w:t>
            </w:r>
          </w:p>
          <w:p w14:paraId="7BC02375" w14:textId="36734420" w:rsidR="004D3011" w:rsidRPr="004D3011" w:rsidRDefault="002A225F" w:rsidP="004D3011">
            <w:r>
              <w:t>Sanskrit</w:t>
            </w:r>
            <w:r w:rsidR="00036450" w:rsidRPr="004D3011">
              <w:t xml:space="preserve"> </w:t>
            </w:r>
          </w:p>
          <w:p w14:paraId="151D4C99" w14:textId="77777777" w:rsidR="004D3011" w:rsidRDefault="004D3011" w:rsidP="00036450"/>
          <w:p w14:paraId="3C840759" w14:textId="71F3B688" w:rsidR="00036450" w:rsidRDefault="004C438E" w:rsidP="001500E9">
            <w:pPr>
              <w:pStyle w:val="Heading2"/>
            </w:pPr>
            <w:sdt>
              <w:sdtPr>
                <w:id w:val="1669594239"/>
                <w:placeholder>
                  <w:docPart w:val="454ABBCA44384A04A6E5197C7927264D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555584">
                  <w:rPr>
                    <w:rStyle w:val="Heading2Char"/>
                    <w:b/>
                    <w:bCs/>
                    <w:caps/>
                    <w:color w:val="548AB7" w:themeColor="accent1" w:themeShade="BF"/>
                  </w:rPr>
                  <w:t>SKILLS</w:t>
                </w:r>
              </w:sdtContent>
            </w:sdt>
            <w:r w:rsidR="001500E9">
              <w:t xml:space="preserve">            </w:t>
            </w:r>
          </w:p>
          <w:p w14:paraId="6CB27C04" w14:textId="637D9305" w:rsidR="001500E9" w:rsidRDefault="00ED20A1" w:rsidP="00F768BA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7E0466" wp14:editId="3D2068D5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60325</wp:posOffset>
                      </wp:positionV>
                      <wp:extent cx="160020" cy="198120"/>
                      <wp:effectExtent l="0" t="0" r="1143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E3A8C" id="Rectangle 7" o:spid="_x0000_s1026" style="position:absolute;margin-left:152.05pt;margin-top:4.75pt;width:12.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" fillcolor="white [3212]" strokecolor="#345c7d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3E7604" wp14:editId="57D7C4D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60325</wp:posOffset>
                      </wp:positionV>
                      <wp:extent cx="2042160" cy="198120"/>
                      <wp:effectExtent l="0" t="0" r="1524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160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65660" id="Rectangle 6" o:spid="_x0000_s1026" style="position:absolute;margin-left:2.05pt;margin-top:4.75pt;width:160.8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" fillcolor="#94b6d2 [3204]" strokecolor="#345c7d [1604]" strokeweight="1pt"/>
                  </w:pict>
                </mc:Fallback>
              </mc:AlternateContent>
            </w:r>
            <w:r>
              <w:t xml:space="preserve">                                                                     </w:t>
            </w:r>
            <w:r w:rsidR="001500E9">
              <w:t xml:space="preserve">Programming: </w:t>
            </w:r>
          </w:p>
          <w:p w14:paraId="79165A90" w14:textId="472ADCF1" w:rsidR="00F768BA" w:rsidRDefault="00ED20A1" w:rsidP="00F768BA">
            <w:pPr>
              <w:jc w:val="both"/>
            </w:pPr>
            <w:r>
              <w:t xml:space="preserve">                                                                     </w:t>
            </w:r>
            <w:proofErr w:type="gramStart"/>
            <w:r w:rsidR="00F768BA">
              <w:t>PYTHON,HTML</w:t>
            </w:r>
            <w:proofErr w:type="gramEnd"/>
            <w:r w:rsidR="00F768BA">
              <w:t>,CSS</w:t>
            </w:r>
          </w:p>
          <w:p w14:paraId="3D9CE77A" w14:textId="40B1C367" w:rsidR="00F768BA" w:rsidRDefault="00103833" w:rsidP="004D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4411F5" wp14:editId="7F3CF392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107950</wp:posOffset>
                      </wp:positionV>
                      <wp:extent cx="533400" cy="175260"/>
                      <wp:effectExtent l="0" t="0" r="1905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FB3D5" id="Rectangle 13" o:spid="_x0000_s1026" style="position:absolute;margin-left:123.25pt;margin-top:8.5pt;width:42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" fillcolor="white [3212]" strokecolor="#345c7d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76E7A2" wp14:editId="129C962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100330</wp:posOffset>
                      </wp:positionV>
                      <wp:extent cx="2057400" cy="182880"/>
                      <wp:effectExtent l="0" t="0" r="19050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65BF9" id="Rectangle 8" o:spid="_x0000_s1026" style="position:absolute;margin-left:2.65pt;margin-top:7.9pt;width:16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" fillcolor="#94b6d2 [3204]" strokecolor="#345c7d [1604]" strokeweight="1pt"/>
                  </w:pict>
                </mc:Fallback>
              </mc:AlternateContent>
            </w:r>
            <w:r w:rsidR="00ED20A1">
              <w:t xml:space="preserve">                                                                      </w:t>
            </w:r>
          </w:p>
          <w:p w14:paraId="09073F9E" w14:textId="77777777" w:rsidR="00ED20A1" w:rsidRDefault="00ED20A1" w:rsidP="004D3011">
            <w:r>
              <w:t xml:space="preserve">                                                                     Photoshop</w:t>
            </w:r>
          </w:p>
          <w:p w14:paraId="505428FA" w14:textId="5AC15540" w:rsidR="00ED20A1" w:rsidRDefault="00555584" w:rsidP="004D3011"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6F6F9" wp14:editId="6694386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140335</wp:posOffset>
                      </wp:positionV>
                      <wp:extent cx="2065020" cy="182880"/>
                      <wp:effectExtent l="0" t="0" r="1143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A9C95" id="Rectangle 9" o:spid="_x0000_s1026" style="position:absolute;margin-left:2.05pt;margin-top:11.05pt;width:162.6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" fillcolor="#94b6d2 [3204]" strokecolor="#345c7d [1604]" strokeweight="1pt"/>
                  </w:pict>
                </mc:Fallback>
              </mc:AlternateContent>
            </w:r>
          </w:p>
          <w:p w14:paraId="7F6752E4" w14:textId="39004770" w:rsidR="00ED20A1" w:rsidRDefault="00ED20A1" w:rsidP="004D3011">
            <w:r>
              <w:t xml:space="preserve">                                                                     </w:t>
            </w:r>
            <w:r w:rsidR="00103833">
              <w:t>Microsoft</w:t>
            </w:r>
            <w:r w:rsidR="00D57E70">
              <w:t xml:space="preserve"> Office Access</w:t>
            </w:r>
          </w:p>
          <w:p w14:paraId="1524648D" w14:textId="1621CC07" w:rsidR="00103833" w:rsidRDefault="00103833" w:rsidP="004D3011"/>
          <w:p w14:paraId="2A31380E" w14:textId="5B9175FA" w:rsidR="00103833" w:rsidRPr="00F768BA" w:rsidRDefault="00DE7E1D" w:rsidP="004D3011"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46110E" wp14:editId="16F2CAE8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17145</wp:posOffset>
                      </wp:positionV>
                      <wp:extent cx="678180" cy="220980"/>
                      <wp:effectExtent l="0" t="0" r="2667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24C02" id="Rectangle 14" o:spid="_x0000_s1026" style="position:absolute;margin-left:110.65pt;margin-top:1.35pt;width:53.4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" fillcolor="white [3212]" strokecolor="#345c7d [1604]" strokeweight="1pt"/>
                  </w:pict>
                </mc:Fallback>
              </mc:AlternateContent>
            </w:r>
            <w:r w:rsidR="0055558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37AEC9" wp14:editId="78F06E2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24765</wp:posOffset>
                      </wp:positionV>
                      <wp:extent cx="2049780" cy="213360"/>
                      <wp:effectExtent l="0" t="0" r="2667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780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2143E" id="Rectangle 10" o:spid="_x0000_s1026" style="position:absolute;margin-left:2.65pt;margin-top:1.95pt;width:161.4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H5dAIAADs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" fillcolor="#94b6d2 [3204]" strokecolor="#345c7d [1604]" strokeweight="1pt"/>
                  </w:pict>
                </mc:Fallback>
              </mc:AlternateContent>
            </w:r>
            <w:r w:rsidR="00103833">
              <w:t xml:space="preserve">                                                                     Communication Skills</w:t>
            </w:r>
          </w:p>
        </w:tc>
      </w:tr>
    </w:tbl>
    <w:p w14:paraId="62542823" w14:textId="62FADBA4" w:rsidR="0043117B" w:rsidRPr="00ED20A1" w:rsidRDefault="004C438E" w:rsidP="000C45FF">
      <w:pPr>
        <w:tabs>
          <w:tab w:val="left" w:pos="990"/>
        </w:tabs>
        <w:rPr>
          <w:color w:val="FFFFFF" w:themeColor="background1"/>
        </w:rPr>
      </w:pPr>
    </w:p>
    <w:sectPr w:rsidR="0043117B" w:rsidRPr="00ED20A1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C8DE" w14:textId="77777777" w:rsidR="004C438E" w:rsidRDefault="004C438E" w:rsidP="000C45FF">
      <w:r>
        <w:separator/>
      </w:r>
    </w:p>
  </w:endnote>
  <w:endnote w:type="continuationSeparator" w:id="0">
    <w:p w14:paraId="174690DE" w14:textId="77777777" w:rsidR="004C438E" w:rsidRDefault="004C438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F7153" w14:textId="77777777" w:rsidR="004C438E" w:rsidRDefault="004C438E" w:rsidP="000C45FF">
      <w:r>
        <w:separator/>
      </w:r>
    </w:p>
  </w:footnote>
  <w:footnote w:type="continuationSeparator" w:id="0">
    <w:p w14:paraId="6B57EF43" w14:textId="77777777" w:rsidR="004C438E" w:rsidRDefault="004C438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1D6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BD3270" wp14:editId="3144D3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B0"/>
    <w:rsid w:val="00036450"/>
    <w:rsid w:val="00094499"/>
    <w:rsid w:val="000C45FF"/>
    <w:rsid w:val="000E3FD1"/>
    <w:rsid w:val="00103833"/>
    <w:rsid w:val="00112054"/>
    <w:rsid w:val="001500E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225F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438E"/>
    <w:rsid w:val="004C63E4"/>
    <w:rsid w:val="004D3011"/>
    <w:rsid w:val="005262AC"/>
    <w:rsid w:val="00555584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D4A62"/>
    <w:rsid w:val="00A2118D"/>
    <w:rsid w:val="00AD76E2"/>
    <w:rsid w:val="00B20152"/>
    <w:rsid w:val="00B359E4"/>
    <w:rsid w:val="00B57D98"/>
    <w:rsid w:val="00B70850"/>
    <w:rsid w:val="00BE7AFC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57E70"/>
    <w:rsid w:val="00DA1F4D"/>
    <w:rsid w:val="00DD172A"/>
    <w:rsid w:val="00DE7E1D"/>
    <w:rsid w:val="00E25A26"/>
    <w:rsid w:val="00E4381A"/>
    <w:rsid w:val="00E55D74"/>
    <w:rsid w:val="00ED20A1"/>
    <w:rsid w:val="00F512D3"/>
    <w:rsid w:val="00F60274"/>
    <w:rsid w:val="00F74AB0"/>
    <w:rsid w:val="00F768BA"/>
    <w:rsid w:val="00F77FB9"/>
    <w:rsid w:val="00F81A59"/>
    <w:rsid w:val="00F87B58"/>
    <w:rsid w:val="00F90DC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FED4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kutty\AppData\Local\Microsoft\Office\16.0\DTS\en-US%7b91A333D7-8480-46C4-86E0-3C91C83BEA2C%7d\%7b438245CB-4CCB-452F-BEBE-B7BDE724D9C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C748A21FBF46EFAF12D71777E11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6C975-207F-47ED-834E-4C6D64E52BDD}"/>
      </w:docPartPr>
      <w:docPartBody>
        <w:p w:rsidR="00651450" w:rsidRDefault="0076615D">
          <w:pPr>
            <w:pStyle w:val="BCC748A21FBF46EFAF12D71777E11E63"/>
          </w:pPr>
          <w:r w:rsidRPr="00D5459D">
            <w:t>Profile</w:t>
          </w:r>
        </w:p>
      </w:docPartBody>
    </w:docPart>
    <w:docPart>
      <w:docPartPr>
        <w:name w:val="6AA01EB4F6B34451AE40F5599FF1D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44CC9-F6EA-40AA-B781-FD112089AC63}"/>
      </w:docPartPr>
      <w:docPartBody>
        <w:p w:rsidR="00651450" w:rsidRDefault="0076615D">
          <w:pPr>
            <w:pStyle w:val="6AA01EB4F6B34451AE40F5599FF1D09A"/>
          </w:pPr>
          <w:r w:rsidRPr="00CB0055">
            <w:t>Contact</w:t>
          </w:r>
        </w:p>
      </w:docPartBody>
    </w:docPart>
    <w:docPart>
      <w:docPartPr>
        <w:name w:val="E2CE96CDDE564DC8AE6F314DA55A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C258D-8BEC-403D-BFD1-39B0DA1A2DB0}"/>
      </w:docPartPr>
      <w:docPartBody>
        <w:p w:rsidR="00651450" w:rsidRDefault="0076615D">
          <w:pPr>
            <w:pStyle w:val="E2CE96CDDE564DC8AE6F314DA55A9C6F"/>
          </w:pPr>
          <w:r w:rsidRPr="004D3011">
            <w:t>PHONE:</w:t>
          </w:r>
        </w:p>
      </w:docPartBody>
    </w:docPart>
    <w:docPart>
      <w:docPartPr>
        <w:name w:val="D3BB810E7BF2490A87890F04302B2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5865A-D3D2-44D8-B32F-6A23C6A41A04}"/>
      </w:docPartPr>
      <w:docPartBody>
        <w:p w:rsidR="00651450" w:rsidRDefault="0076615D">
          <w:pPr>
            <w:pStyle w:val="D3BB810E7BF2490A87890F04302B24B1"/>
          </w:pPr>
          <w:r w:rsidRPr="004D3011">
            <w:t>EMAIL:</w:t>
          </w:r>
        </w:p>
      </w:docPartBody>
    </w:docPart>
    <w:docPart>
      <w:docPartPr>
        <w:name w:val="01449FE055BE41D3A3A854C5B25B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59EDD-5D78-4A3B-B9E1-0C71BA5FC78E}"/>
      </w:docPartPr>
      <w:docPartBody>
        <w:p w:rsidR="00651450" w:rsidRDefault="0076615D">
          <w:pPr>
            <w:pStyle w:val="01449FE055BE41D3A3A854C5B25B6BD5"/>
          </w:pPr>
          <w:r w:rsidRPr="00CB0055">
            <w:t>Hobbies</w:t>
          </w:r>
        </w:p>
      </w:docPartBody>
    </w:docPart>
    <w:docPart>
      <w:docPartPr>
        <w:name w:val="625B394A750D4ACF82190EFFFBA7B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41023-8EE6-4618-B288-B594A8099CEB}"/>
      </w:docPartPr>
      <w:docPartBody>
        <w:p w:rsidR="00651450" w:rsidRDefault="0076615D">
          <w:pPr>
            <w:pStyle w:val="625B394A750D4ACF82190EFFFBA7BCD3"/>
          </w:pPr>
          <w:r w:rsidRPr="00036450">
            <w:t>EDUCATION</w:t>
          </w:r>
        </w:p>
      </w:docPartBody>
    </w:docPart>
    <w:docPart>
      <w:docPartPr>
        <w:name w:val="454ABBCA44384A04A6E5197C7927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0859E-9A23-47AE-A988-A0678644B7F0}"/>
      </w:docPartPr>
      <w:docPartBody>
        <w:p w:rsidR="00651450" w:rsidRDefault="0076615D">
          <w:pPr>
            <w:pStyle w:val="454ABBCA44384A04A6E5197C7927264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93"/>
    <w:rsid w:val="00301F2E"/>
    <w:rsid w:val="00651450"/>
    <w:rsid w:val="0076615D"/>
    <w:rsid w:val="007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748A21FBF46EFAF12D71777E11E63">
    <w:name w:val="BCC748A21FBF46EFAF12D71777E11E63"/>
  </w:style>
  <w:style w:type="paragraph" w:customStyle="1" w:styleId="6AA01EB4F6B34451AE40F5599FF1D09A">
    <w:name w:val="6AA01EB4F6B34451AE40F5599FF1D09A"/>
  </w:style>
  <w:style w:type="paragraph" w:customStyle="1" w:styleId="E2CE96CDDE564DC8AE6F314DA55A9C6F">
    <w:name w:val="E2CE96CDDE564DC8AE6F314DA55A9C6F"/>
  </w:style>
  <w:style w:type="paragraph" w:customStyle="1" w:styleId="D3BB810E7BF2490A87890F04302B24B1">
    <w:name w:val="D3BB810E7BF2490A87890F04302B24B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1449FE055BE41D3A3A854C5B25B6BD5">
    <w:name w:val="01449FE055BE41D3A3A854C5B25B6BD5"/>
  </w:style>
  <w:style w:type="paragraph" w:customStyle="1" w:styleId="625B394A750D4ACF82190EFFFBA7BCD3">
    <w:name w:val="625B394A750D4ACF82190EFFFBA7BCD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54ABBCA44384A04A6E5197C7927264D">
    <w:name w:val="454ABBCA44384A04A6E5197C79272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B6EC5BA-CA41-4760-826D-4A17218FC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{438245CB-4CCB-452F-BEBE-B7BDE724D9C7}tf00546271_win32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2021-06-02T14:04:00Z</dcterms:created>
  <dcterms:modified xsi:type="dcterms:W3CDTF">2021-06-02T14:04:00Z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